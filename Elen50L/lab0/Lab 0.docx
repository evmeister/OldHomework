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EAA" w:rsidRDefault="00320669" w:rsidP="00320669">
      <w:pPr>
        <w:jc w:val="right"/>
      </w:pPr>
      <w:r>
        <w:t xml:space="preserve">Evan </w:t>
      </w:r>
      <w:proofErr w:type="spellStart"/>
      <w:r>
        <w:t>Eberhardt</w:t>
      </w:r>
      <w:proofErr w:type="spellEnd"/>
    </w:p>
    <w:p w:rsidR="00320669" w:rsidRDefault="00320669" w:rsidP="00320669">
      <w:pPr>
        <w:jc w:val="right"/>
      </w:pPr>
      <w:r>
        <w:t>2 April 2015</w:t>
      </w:r>
    </w:p>
    <w:p w:rsidR="00320669" w:rsidRDefault="00320669" w:rsidP="00320669">
      <w:pPr>
        <w:jc w:val="right"/>
      </w:pPr>
      <w:r>
        <w:t>Lab Thursday 2:15</w:t>
      </w:r>
    </w:p>
    <w:p w:rsidR="00700348" w:rsidRDefault="00700348" w:rsidP="00320669">
      <w:pPr>
        <w:jc w:val="right"/>
      </w:pPr>
      <w:bookmarkStart w:id="0" w:name="_GoBack"/>
      <w:bookmarkEnd w:id="0"/>
    </w:p>
    <w:p w:rsidR="00320669" w:rsidRDefault="00320669" w:rsidP="00320669">
      <w:r>
        <w:t>&gt;&gt; (3.7*4+3*5+2.3*3)</w:t>
      </w:r>
      <w:proofErr w:type="gramStart"/>
      <w:r>
        <w:t>/(</w:t>
      </w:r>
      <w:proofErr w:type="gramEnd"/>
      <w:r>
        <w:t>4+5+3)</w:t>
      </w:r>
    </w:p>
    <w:p w:rsidR="00320669" w:rsidRDefault="00320669" w:rsidP="00320669"/>
    <w:p w:rsidR="00320669" w:rsidRDefault="00320669" w:rsidP="0032066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20669" w:rsidRDefault="00320669" w:rsidP="00320669"/>
    <w:p w:rsidR="00320669" w:rsidRDefault="00320669" w:rsidP="00320669">
      <w:r>
        <w:t xml:space="preserve">    3.0583</w:t>
      </w:r>
    </w:p>
    <w:p w:rsidR="00320669" w:rsidRDefault="00320669" w:rsidP="00320669">
      <w:r>
        <w:pict>
          <v:rect id="_x0000_i1025" style="width:0;height:1.5pt" o:hralign="center" o:hrstd="t" o:hr="t" fillcolor="#a0a0a0" stroked="f"/>
        </w:pict>
      </w:r>
    </w:p>
    <w:p w:rsidR="00320669" w:rsidRDefault="00320669" w:rsidP="00320669">
      <w:r>
        <w:t>&gt;&gt; a=pi*0.1*[0:20];</w:t>
      </w:r>
    </w:p>
    <w:p w:rsidR="00320669" w:rsidRDefault="00320669" w:rsidP="00320669">
      <w:r>
        <w:t xml:space="preserve">&gt;&gt; </w:t>
      </w:r>
      <w:proofErr w:type="gramStart"/>
      <w:r>
        <w:t>cos(</w:t>
      </w:r>
      <w:proofErr w:type="gramEnd"/>
      <w:r>
        <w:t>a)</w:t>
      </w:r>
    </w:p>
    <w:p w:rsidR="00320669" w:rsidRDefault="00320669" w:rsidP="00320669"/>
    <w:p w:rsidR="00320669" w:rsidRDefault="00320669" w:rsidP="0032066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320669" w:rsidRDefault="00320669" w:rsidP="00320669"/>
    <w:p w:rsidR="00320669" w:rsidRDefault="00320669" w:rsidP="00320669">
      <w:r>
        <w:t xml:space="preserve">  Columns 1 through 10</w:t>
      </w:r>
    </w:p>
    <w:p w:rsidR="00320669" w:rsidRDefault="00320669" w:rsidP="00320669"/>
    <w:p w:rsidR="00320669" w:rsidRDefault="00320669" w:rsidP="00320669">
      <w:r>
        <w:t xml:space="preserve">    1.0000    0.9511    0.8090    0.5878    0.3090    0.0000   -0.3090   -0.5878   -0.8090   -0.9511</w:t>
      </w:r>
    </w:p>
    <w:p w:rsidR="00320669" w:rsidRDefault="00320669" w:rsidP="00320669"/>
    <w:p w:rsidR="00320669" w:rsidRDefault="00320669" w:rsidP="00320669">
      <w:r>
        <w:t xml:space="preserve">  Columns 11 through 20</w:t>
      </w:r>
    </w:p>
    <w:p w:rsidR="00320669" w:rsidRDefault="00320669" w:rsidP="00320669"/>
    <w:p w:rsidR="00320669" w:rsidRDefault="00320669" w:rsidP="00320669">
      <w:r>
        <w:t xml:space="preserve">   -1.0000   -0.9511   -0.8090   -0.5878   -0.3090   -0.0000    0.3090    0.5878    0.8090    0.9511</w:t>
      </w:r>
    </w:p>
    <w:p w:rsidR="00767383" w:rsidRDefault="00767383" w:rsidP="00320669">
      <w:r>
        <w:pict>
          <v:rect id="_x0000_i1026" style="width:0;height:1.5pt" o:hralign="center" o:hrstd="t" o:hr="t" fillcolor="#a0a0a0" stroked="f"/>
        </w:pict>
      </w:r>
    </w:p>
    <w:p w:rsidR="00700348" w:rsidRDefault="00700348" w:rsidP="00B162B1"/>
    <w:p w:rsidR="00700348" w:rsidRDefault="00700348" w:rsidP="00B162B1"/>
    <w:p w:rsidR="00700348" w:rsidRDefault="00700348" w:rsidP="00B162B1"/>
    <w:p w:rsidR="00B162B1" w:rsidRDefault="00B162B1" w:rsidP="00B162B1">
      <w:r>
        <w:t>&gt;&gt; t=0.1*[0:5];</w:t>
      </w:r>
    </w:p>
    <w:p w:rsidR="00B162B1" w:rsidRDefault="00B162B1" w:rsidP="00B162B1">
      <w:r>
        <w:t xml:space="preserve">&gt;&gt; </w:t>
      </w:r>
      <w:proofErr w:type="gramStart"/>
      <w:r>
        <w:t>plot(</w:t>
      </w:r>
      <w:proofErr w:type="spellStart"/>
      <w:proofErr w:type="gramEnd"/>
      <w:r>
        <w:t>t,exp</w:t>
      </w:r>
      <w:proofErr w:type="spellEnd"/>
      <w:r>
        <w:t>(-t))</w:t>
      </w:r>
    </w:p>
    <w:p w:rsidR="00767383" w:rsidRDefault="00B162B1" w:rsidP="00320669">
      <w:r>
        <w:rPr>
          <w:noProof/>
        </w:rPr>
        <w:drawing>
          <wp:inline distT="0" distB="0" distL="0" distR="0">
            <wp:extent cx="5331460" cy="4000500"/>
            <wp:effectExtent l="0" t="0" r="2540" b="0"/>
            <wp:docPr id="1" name="Picture 1" descr="\\samba1\eeberhar\dcengr\My Documents\Elen50L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samba1\eeberhar\dcengr\My Documents\Elen50L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48" w:rsidRDefault="00700348" w:rsidP="00320669">
      <w:r>
        <w:pict>
          <v:rect id="_x0000_i1029" style="width:0;height:1.5pt" o:hralign="center" o:hrstd="t" o:hr="t" fillcolor="#a0a0a0" stroked="f"/>
        </w:pict>
      </w:r>
    </w:p>
    <w:p w:rsidR="00700348" w:rsidRDefault="00700348" w:rsidP="00320669"/>
    <w:p w:rsidR="00700348" w:rsidRDefault="00700348" w:rsidP="00320669"/>
    <w:p w:rsidR="00700348" w:rsidRDefault="00700348" w:rsidP="00320669"/>
    <w:p w:rsidR="00700348" w:rsidRDefault="00700348" w:rsidP="00320669"/>
    <w:p w:rsidR="00700348" w:rsidRDefault="00700348" w:rsidP="00320669"/>
    <w:p w:rsidR="00700348" w:rsidRDefault="00700348" w:rsidP="00320669"/>
    <w:p w:rsidR="00700348" w:rsidRDefault="00700348" w:rsidP="00320669"/>
    <w:p w:rsidR="00700348" w:rsidRDefault="00700348" w:rsidP="00320669"/>
    <w:p w:rsidR="00700348" w:rsidRDefault="00700348" w:rsidP="00320669"/>
    <w:p w:rsidR="00700348" w:rsidRDefault="00700348" w:rsidP="00320669"/>
    <w:p w:rsidR="00320669" w:rsidRDefault="00B162B1" w:rsidP="00320669">
      <w:r w:rsidRPr="00B162B1">
        <w:t>&gt;&gt; a=0.05*pi*[0:6];</w:t>
      </w:r>
    </w:p>
    <w:p w:rsidR="00B162B1" w:rsidRDefault="00B162B1" w:rsidP="00320669">
      <w:r w:rsidRPr="00B162B1">
        <w:t xml:space="preserve">&gt;&gt; </w:t>
      </w:r>
      <w:proofErr w:type="gramStart"/>
      <w:r w:rsidRPr="00B162B1">
        <w:t>plot(</w:t>
      </w:r>
      <w:proofErr w:type="spellStart"/>
      <w:proofErr w:type="gramEnd"/>
      <w:r w:rsidRPr="00B162B1">
        <w:t>a,cos</w:t>
      </w:r>
      <w:proofErr w:type="spellEnd"/>
      <w:r w:rsidRPr="00B162B1">
        <w:t>(a))</w:t>
      </w:r>
    </w:p>
    <w:p w:rsidR="00700348" w:rsidRDefault="00700348" w:rsidP="00320669">
      <w:r>
        <w:rPr>
          <w:noProof/>
        </w:rPr>
        <w:drawing>
          <wp:inline distT="0" distB="0" distL="0" distR="0">
            <wp:extent cx="5331460" cy="4000500"/>
            <wp:effectExtent l="0" t="0" r="2540" b="0"/>
            <wp:docPr id="2" name="Picture 2" descr="\\samba1\eeberhar\dcengr\My Documents\Elen50L\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amba1\eeberhar\dcengr\My Documents\Elen50L\c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669"/>
    <w:rsid w:val="00320669"/>
    <w:rsid w:val="00700348"/>
    <w:rsid w:val="00767383"/>
    <w:rsid w:val="00873184"/>
    <w:rsid w:val="00B162B1"/>
    <w:rsid w:val="00BF2EAA"/>
    <w:rsid w:val="00E45A5B"/>
    <w:rsid w:val="00EA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43DFABD9</Template>
  <TotalTime>28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 christopher eberhardt</dc:creator>
  <cp:lastModifiedBy>evan christopher eberhardt</cp:lastModifiedBy>
  <cp:revision>2</cp:revision>
  <dcterms:created xsi:type="dcterms:W3CDTF">2015-04-02T18:22:00Z</dcterms:created>
  <dcterms:modified xsi:type="dcterms:W3CDTF">2015-04-02T18:50:00Z</dcterms:modified>
</cp:coreProperties>
</file>